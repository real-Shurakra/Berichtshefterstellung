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2CB" w:rsidRDefault="00D532CB" w:rsidP="00D532CB">
      <w:pPr>
        <w:pStyle w:val="Titel"/>
        <w:jc w:val="center"/>
      </w:pPr>
    </w:p>
    <w:p w:rsidR="00D532CB" w:rsidRDefault="00D532CB" w:rsidP="00D532CB">
      <w:pPr>
        <w:pStyle w:val="Titel"/>
        <w:jc w:val="center"/>
      </w:pPr>
    </w:p>
    <w:p w:rsidR="00D532CB" w:rsidRDefault="00D532CB" w:rsidP="00D532CB">
      <w:pPr>
        <w:pStyle w:val="Titel"/>
        <w:jc w:val="center"/>
      </w:pPr>
    </w:p>
    <w:p w:rsidR="00D532CB" w:rsidRPr="00D532CB" w:rsidRDefault="00D532CB" w:rsidP="00D532CB">
      <w:pPr>
        <w:pStyle w:val="Titel"/>
        <w:jc w:val="center"/>
      </w:pPr>
      <w:r>
        <w:t>Last</w:t>
      </w:r>
      <w:r w:rsidRPr="00D532CB">
        <w:t>enheft zum Projekt</w:t>
      </w:r>
    </w:p>
    <w:p w:rsidR="00D532CB" w:rsidRPr="00D532CB" w:rsidRDefault="00D532CB" w:rsidP="00D532CB">
      <w:pPr>
        <w:pStyle w:val="Titel"/>
        <w:jc w:val="center"/>
      </w:pPr>
      <w:r>
        <w:t>Berichtshefte</w:t>
      </w:r>
    </w:p>
    <w:p w:rsidR="00D532CB" w:rsidRPr="00D532CB" w:rsidRDefault="00D532CB" w:rsidP="00D532CB">
      <w:pPr>
        <w:pStyle w:val="Untertitel"/>
        <w:jc w:val="center"/>
      </w:pPr>
      <w:r w:rsidRPr="00D532CB">
        <w:t>Zwischen</w:t>
      </w:r>
    </w:p>
    <w:p w:rsidR="00D532CB" w:rsidRDefault="00D532CB" w:rsidP="00D532CB"/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32CB" w:rsidTr="00D532CB">
        <w:tc>
          <w:tcPr>
            <w:tcW w:w="3020" w:type="dxa"/>
            <w:vAlign w:val="center"/>
            <w:hideMark/>
          </w:tcPr>
          <w:p w:rsidR="00D532CB" w:rsidRDefault="00D532CB">
            <w:pPr>
              <w:spacing w:line="240" w:lineRule="auto"/>
              <w:jc w:val="center"/>
              <w:rPr>
                <w:lang w:val="en-GB"/>
              </w:rPr>
            </w:pPr>
            <w:r w:rsidRPr="00D532CB">
              <w:rPr>
                <w:lang w:val="en-GB"/>
              </w:rPr>
              <w:t>Noel Rogalsky</w:t>
            </w:r>
          </w:p>
          <w:p w:rsidR="00D532CB" w:rsidRDefault="00D532CB">
            <w:pPr>
              <w:spacing w:line="240" w:lineRule="auto"/>
              <w:jc w:val="center"/>
              <w:rPr>
                <w:lang w:val="en-GB"/>
              </w:rPr>
            </w:pPr>
            <w:r w:rsidRPr="00D532CB">
              <w:rPr>
                <w:lang w:val="en-GB"/>
              </w:rPr>
              <w:t>&amp;</w:t>
            </w:r>
          </w:p>
          <w:p w:rsidR="00D532CB" w:rsidRDefault="00D532CB">
            <w:pPr>
              <w:spacing w:line="240" w:lineRule="auto"/>
              <w:jc w:val="center"/>
              <w:rPr>
                <w:lang w:val="en-GB"/>
              </w:rPr>
            </w:pPr>
            <w:r w:rsidRPr="00D532CB">
              <w:rPr>
                <w:lang w:val="en-GB"/>
              </w:rPr>
              <w:t>Hannah Marie B</w:t>
            </w:r>
            <w:r>
              <w:rPr>
                <w:lang w:val="en-GB"/>
              </w:rPr>
              <w:t>orchers</w:t>
            </w:r>
          </w:p>
          <w:p w:rsidR="00D532CB" w:rsidRPr="00D532CB" w:rsidRDefault="00D532CB">
            <w:pPr>
              <w:spacing w:line="240" w:lineRule="auto"/>
              <w:jc w:val="center"/>
              <w:rPr>
                <w:lang w:val="en-GB"/>
              </w:rPr>
            </w:pPr>
          </w:p>
          <w:p w:rsidR="00D532CB" w:rsidRDefault="00D532CB">
            <w:pPr>
              <w:spacing w:line="240" w:lineRule="auto"/>
              <w:jc w:val="center"/>
            </w:pPr>
            <w:r>
              <w:t>Musterstraße 89</w:t>
            </w:r>
          </w:p>
          <w:p w:rsidR="00D532CB" w:rsidRDefault="00D532CB">
            <w:pPr>
              <w:spacing w:line="240" w:lineRule="auto"/>
              <w:jc w:val="center"/>
            </w:pPr>
            <w:r>
              <w:t>48691 Vreden</w:t>
            </w:r>
          </w:p>
          <w:p w:rsidR="00D532CB" w:rsidRDefault="00D532CB">
            <w:pPr>
              <w:spacing w:line="240" w:lineRule="auto"/>
              <w:jc w:val="center"/>
            </w:pPr>
            <w:r>
              <w:t>UST-ID DE1234567</w:t>
            </w:r>
          </w:p>
          <w:p w:rsidR="00D532CB" w:rsidRDefault="00D532CB">
            <w:pPr>
              <w:spacing w:line="240" w:lineRule="auto"/>
              <w:jc w:val="center"/>
            </w:pPr>
            <w:r>
              <w:t>Als Auftraggeber</w:t>
            </w:r>
          </w:p>
        </w:tc>
        <w:tc>
          <w:tcPr>
            <w:tcW w:w="3021" w:type="dxa"/>
            <w:vAlign w:val="center"/>
            <w:hideMark/>
          </w:tcPr>
          <w:p w:rsidR="00D532CB" w:rsidRDefault="00D532CB">
            <w:pPr>
              <w:spacing w:line="240" w:lineRule="auto"/>
              <w:jc w:val="center"/>
            </w:pPr>
            <w:r>
              <w:rPr>
                <w:sz w:val="40"/>
                <w:szCs w:val="40"/>
              </w:rPr>
              <w:t>und</w:t>
            </w:r>
          </w:p>
        </w:tc>
        <w:tc>
          <w:tcPr>
            <w:tcW w:w="3021" w:type="dxa"/>
            <w:vAlign w:val="center"/>
            <w:hideMark/>
          </w:tcPr>
          <w:p w:rsidR="00D532CB" w:rsidRDefault="00D532CB">
            <w:pPr>
              <w:spacing w:line="240" w:lineRule="auto"/>
              <w:jc w:val="center"/>
            </w:pPr>
            <w:r>
              <w:t>Zufallsgruppe B</w:t>
            </w:r>
          </w:p>
          <w:p w:rsidR="00D532CB" w:rsidRDefault="00D532CB">
            <w:pPr>
              <w:spacing w:line="240" w:lineRule="auto"/>
              <w:jc w:val="center"/>
            </w:pPr>
          </w:p>
          <w:p w:rsidR="00D532CB" w:rsidRDefault="00D532CB">
            <w:pPr>
              <w:spacing w:line="240" w:lineRule="auto"/>
              <w:jc w:val="center"/>
            </w:pPr>
          </w:p>
          <w:p w:rsidR="00D532CB" w:rsidRDefault="00D532CB">
            <w:pPr>
              <w:spacing w:line="240" w:lineRule="auto"/>
              <w:jc w:val="center"/>
            </w:pPr>
          </w:p>
          <w:p w:rsidR="00D532CB" w:rsidRDefault="00D532CB">
            <w:pPr>
              <w:spacing w:line="240" w:lineRule="auto"/>
              <w:jc w:val="center"/>
            </w:pPr>
            <w:r>
              <w:t>Joachim-Welz-Straße 3</w:t>
            </w:r>
          </w:p>
          <w:p w:rsidR="00D532CB" w:rsidRDefault="00D532CB">
            <w:pPr>
              <w:spacing w:line="240" w:lineRule="auto"/>
              <w:jc w:val="center"/>
            </w:pPr>
            <w:r>
              <w:t>48691 Vreden</w:t>
            </w:r>
          </w:p>
          <w:p w:rsidR="00D532CB" w:rsidRDefault="00D532CB">
            <w:pPr>
              <w:spacing w:line="240" w:lineRule="auto"/>
              <w:jc w:val="center"/>
            </w:pPr>
            <w:r>
              <w:t>UST-ID DE7654321</w:t>
            </w:r>
          </w:p>
          <w:p w:rsidR="00D532CB" w:rsidRDefault="00D532CB">
            <w:pPr>
              <w:spacing w:line="240" w:lineRule="auto"/>
              <w:jc w:val="center"/>
            </w:pPr>
            <w:r>
              <w:t>Als Auftragnehmer</w:t>
            </w:r>
          </w:p>
        </w:tc>
      </w:tr>
    </w:tbl>
    <w:p w:rsidR="00D532CB" w:rsidRDefault="00D532CB" w:rsidP="00D532CB"/>
    <w:p w:rsidR="00D532CB" w:rsidRDefault="00D532CB" w:rsidP="00D532CB">
      <w:r>
        <w:br w:type="page"/>
      </w:r>
    </w:p>
    <w:p w:rsidR="00D532CB" w:rsidRDefault="00D532CB" w:rsidP="00D532CB">
      <w:pPr>
        <w:jc w:val="center"/>
      </w:pPr>
      <w:r>
        <w:lastRenderedPageBreak/>
        <w:t>Inhaltsverzeichnis</w:t>
      </w:r>
    </w:p>
    <w:p w:rsidR="00D532CB" w:rsidRDefault="00D532CB" w:rsidP="00D532CB">
      <w:pPr>
        <w:jc w:val="center"/>
      </w:pPr>
    </w:p>
    <w:tbl>
      <w:tblPr>
        <w:tblStyle w:val="Tabellenraster"/>
        <w:tblW w:w="906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33"/>
        <w:gridCol w:w="7778"/>
        <w:gridCol w:w="698"/>
      </w:tblGrid>
      <w:tr w:rsidR="00D532CB" w:rsidTr="00D532CB">
        <w:tc>
          <w:tcPr>
            <w:tcW w:w="8369" w:type="dxa"/>
            <w:gridSpan w:val="3"/>
          </w:tcPr>
          <w:p w:rsidR="00D532CB" w:rsidRDefault="00D532CB" w:rsidP="00D532CB">
            <w:pPr>
              <w:jc w:val="center"/>
            </w:pPr>
            <w:r>
              <w:t>Thema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  <w:r>
              <w:t>Seite</w:t>
            </w:r>
          </w:p>
        </w:tc>
      </w:tr>
      <w:tr w:rsidR="00D532CB" w:rsidTr="00D532CB">
        <w:tc>
          <w:tcPr>
            <w:tcW w:w="8369" w:type="dxa"/>
            <w:gridSpan w:val="3"/>
          </w:tcPr>
          <w:p w:rsidR="00D532CB" w:rsidRDefault="00D532CB" w:rsidP="00D532CB">
            <w:r>
              <w:t>Allgemeines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rPr>
          <w:gridBefore w:val="2"/>
          <w:wBefore w:w="591" w:type="dxa"/>
        </w:trPr>
        <w:tc>
          <w:tcPr>
            <w:tcW w:w="7778" w:type="dxa"/>
          </w:tcPr>
          <w:p w:rsidR="00D532CB" w:rsidRDefault="00D532CB" w:rsidP="00D532CB">
            <w:r>
              <w:t>Projektname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  <w:r>
              <w:t>3</w:t>
            </w:r>
          </w:p>
        </w:tc>
      </w:tr>
      <w:tr w:rsidR="00D532CB" w:rsidTr="00D532CB">
        <w:trPr>
          <w:gridBefore w:val="2"/>
          <w:wBefore w:w="591" w:type="dxa"/>
        </w:trPr>
        <w:tc>
          <w:tcPr>
            <w:tcW w:w="7778" w:type="dxa"/>
          </w:tcPr>
          <w:p w:rsidR="00D532CB" w:rsidRDefault="00D532CB" w:rsidP="00D532CB">
            <w:r>
              <w:t>Zeitplanung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  <w:r>
              <w:t>3</w:t>
            </w:r>
          </w:p>
        </w:tc>
      </w:tr>
      <w:tr w:rsidR="00D532CB" w:rsidTr="00D532CB">
        <w:tc>
          <w:tcPr>
            <w:tcW w:w="8369" w:type="dxa"/>
            <w:gridSpan w:val="3"/>
          </w:tcPr>
          <w:p w:rsidR="00D532CB" w:rsidRDefault="00D532CB" w:rsidP="00D532CB">
            <w:r>
              <w:t>Zielbestimmungen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rPr>
          <w:gridBefore w:val="2"/>
          <w:wBefore w:w="591" w:type="dxa"/>
        </w:trPr>
        <w:tc>
          <w:tcPr>
            <w:tcW w:w="7778" w:type="dxa"/>
          </w:tcPr>
          <w:p w:rsidR="00D532CB" w:rsidRDefault="00D532CB" w:rsidP="00D532CB">
            <w:r>
              <w:t>Musskriterien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  <w:r>
              <w:t>3</w:t>
            </w:r>
          </w:p>
        </w:tc>
      </w:tr>
      <w:tr w:rsidR="00D532CB" w:rsidTr="00D532CB">
        <w:trPr>
          <w:gridBefore w:val="2"/>
          <w:wBefore w:w="591" w:type="dxa"/>
        </w:trPr>
        <w:tc>
          <w:tcPr>
            <w:tcW w:w="7778" w:type="dxa"/>
          </w:tcPr>
          <w:p w:rsidR="00D532CB" w:rsidRDefault="00D532CB" w:rsidP="00D532CB">
            <w:r w:rsidRPr="00C4780B">
              <w:t>Wunschkriterien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  <w:r>
              <w:t>3</w:t>
            </w:r>
          </w:p>
        </w:tc>
      </w:tr>
      <w:tr w:rsidR="00D532CB" w:rsidTr="00D532CB">
        <w:trPr>
          <w:gridBefore w:val="2"/>
          <w:wBefore w:w="591" w:type="dxa"/>
        </w:trPr>
        <w:tc>
          <w:tcPr>
            <w:tcW w:w="7778" w:type="dxa"/>
          </w:tcPr>
          <w:p w:rsidR="00D532CB" w:rsidRDefault="00D532CB" w:rsidP="00D532CB">
            <w:r w:rsidRPr="00C4780B">
              <w:t>Abgrenzungskriterien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  <w:r>
              <w:t>3</w:t>
            </w:r>
          </w:p>
        </w:tc>
      </w:tr>
      <w:tr w:rsidR="00D532CB" w:rsidTr="00D532CB">
        <w:tc>
          <w:tcPr>
            <w:tcW w:w="8369" w:type="dxa"/>
            <w:gridSpan w:val="3"/>
          </w:tcPr>
          <w:p w:rsidR="00D532CB" w:rsidRPr="00C4780B" w:rsidRDefault="00497206" w:rsidP="00D532CB">
            <w:r>
              <w:t>Ausgangssituation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rPr>
          <w:gridBefore w:val="1"/>
          <w:wBefore w:w="558" w:type="dxa"/>
        </w:trPr>
        <w:tc>
          <w:tcPr>
            <w:tcW w:w="7811" w:type="dxa"/>
            <w:gridSpan w:val="2"/>
          </w:tcPr>
          <w:p w:rsidR="00D532CB" w:rsidRPr="00C4780B" w:rsidRDefault="00497206" w:rsidP="00D532CB">
            <w:r>
              <w:t>Ist-Zustand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  <w:r>
              <w:t>4</w:t>
            </w:r>
          </w:p>
        </w:tc>
      </w:tr>
      <w:tr w:rsidR="00D532CB" w:rsidTr="00D532CB">
        <w:trPr>
          <w:gridBefore w:val="1"/>
          <w:wBefore w:w="558" w:type="dxa"/>
        </w:trPr>
        <w:tc>
          <w:tcPr>
            <w:tcW w:w="7811" w:type="dxa"/>
            <w:gridSpan w:val="2"/>
          </w:tcPr>
          <w:p w:rsidR="00D532CB" w:rsidRPr="00C4780B" w:rsidRDefault="00497206" w:rsidP="00D532CB">
            <w:r>
              <w:t>Soll-Zustand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  <w:r>
              <w:t>4</w:t>
            </w:r>
          </w:p>
        </w:tc>
      </w:tr>
      <w:tr w:rsidR="00D532CB" w:rsidTr="00D532CB">
        <w:tc>
          <w:tcPr>
            <w:tcW w:w="8369" w:type="dxa"/>
            <w:gridSpan w:val="3"/>
          </w:tcPr>
          <w:p w:rsidR="00D532CB" w:rsidRPr="00C4780B" w:rsidRDefault="00497206" w:rsidP="00D532CB">
            <w:r>
              <w:t>Benötigte Funktionen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rPr>
          <w:gridBefore w:val="1"/>
          <w:wBefore w:w="558" w:type="dxa"/>
        </w:trPr>
        <w:tc>
          <w:tcPr>
            <w:tcW w:w="7811" w:type="dxa"/>
            <w:gridSpan w:val="2"/>
          </w:tcPr>
          <w:p w:rsidR="00D532CB" w:rsidRPr="00C4780B" w:rsidRDefault="00497206" w:rsidP="00D532CB">
            <w:r>
              <w:t>Komponenten</w:t>
            </w:r>
          </w:p>
        </w:tc>
        <w:tc>
          <w:tcPr>
            <w:tcW w:w="698" w:type="dxa"/>
          </w:tcPr>
          <w:p w:rsidR="00D532CB" w:rsidRDefault="00497206" w:rsidP="00D532CB">
            <w:pPr>
              <w:jc w:val="center"/>
            </w:pPr>
            <w:r>
              <w:t>4</w:t>
            </w:r>
          </w:p>
        </w:tc>
      </w:tr>
      <w:tr w:rsidR="00D532CB" w:rsidTr="00D532CB">
        <w:tc>
          <w:tcPr>
            <w:tcW w:w="8369" w:type="dxa"/>
            <w:gridSpan w:val="3"/>
          </w:tcPr>
          <w:p w:rsidR="00D532CB" w:rsidRPr="00C4780B" w:rsidRDefault="00D532CB" w:rsidP="00D532CB">
            <w:r w:rsidRPr="00E35FFA">
              <w:t>Gegebenheiten</w:t>
            </w:r>
          </w:p>
        </w:tc>
        <w:tc>
          <w:tcPr>
            <w:tcW w:w="698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rPr>
          <w:gridBefore w:val="1"/>
          <w:wBefore w:w="558" w:type="dxa"/>
        </w:trPr>
        <w:tc>
          <w:tcPr>
            <w:tcW w:w="7811" w:type="dxa"/>
            <w:gridSpan w:val="2"/>
          </w:tcPr>
          <w:p w:rsidR="00D532CB" w:rsidRPr="00C4780B" w:rsidRDefault="00497206" w:rsidP="00D532CB">
            <w:r>
              <w:t>Umfeld</w:t>
            </w:r>
          </w:p>
        </w:tc>
        <w:tc>
          <w:tcPr>
            <w:tcW w:w="698" w:type="dxa"/>
          </w:tcPr>
          <w:p w:rsidR="00D532CB" w:rsidRDefault="00497206" w:rsidP="00D532CB">
            <w:pPr>
              <w:jc w:val="center"/>
            </w:pPr>
            <w:r>
              <w:t>4</w:t>
            </w:r>
          </w:p>
        </w:tc>
      </w:tr>
    </w:tbl>
    <w:p w:rsidR="00D532CB" w:rsidRDefault="00D532CB" w:rsidP="00D532CB"/>
    <w:p w:rsidR="00D532CB" w:rsidRDefault="00D532CB" w:rsidP="00D532CB">
      <w:r>
        <w:br w:type="page"/>
      </w:r>
      <w:bookmarkStart w:id="0" w:name="_GoBack"/>
      <w:bookmarkEnd w:id="0"/>
    </w:p>
    <w:p w:rsidR="00D532CB" w:rsidRDefault="00D532CB" w:rsidP="00D532CB">
      <w:pPr>
        <w:pStyle w:val="berschrift1"/>
      </w:pPr>
      <w:r>
        <w:lastRenderedPageBreak/>
        <w:t>Allgemeines und Ablauf</w:t>
      </w:r>
    </w:p>
    <w:p w:rsidR="00D532CB" w:rsidRDefault="00D532CB" w:rsidP="00D532CB"/>
    <w:p w:rsidR="00D532CB" w:rsidRDefault="00D532CB" w:rsidP="00D532CB">
      <w:r>
        <w:t>Name</w:t>
      </w:r>
      <w:r>
        <w:tab/>
      </w:r>
      <w:r>
        <w:tab/>
        <w:t>Berichtshefterstellung für Musterfirma 1a</w:t>
      </w:r>
    </w:p>
    <w:p w:rsidR="00D532CB" w:rsidRDefault="00D532CB" w:rsidP="00D532CB">
      <w:r>
        <w:t>Zeitplanung</w:t>
      </w:r>
      <w:r>
        <w:tab/>
        <w:t>3 Monate (22.04.2021-30.07.2021)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696"/>
      </w:tblGrid>
      <w:tr w:rsidR="00D532CB" w:rsidTr="00D532CB">
        <w:tc>
          <w:tcPr>
            <w:tcW w:w="7366" w:type="dxa"/>
          </w:tcPr>
          <w:p w:rsidR="00D532CB" w:rsidRPr="00D532CB" w:rsidRDefault="00D532CB" w:rsidP="00D532CB">
            <w:pPr>
              <w:rPr>
                <w:b/>
              </w:rPr>
            </w:pPr>
            <w:r w:rsidRPr="00D532CB">
              <w:rPr>
                <w:b/>
              </w:rPr>
              <w:t>Projektpunkt</w:t>
            </w:r>
          </w:p>
        </w:tc>
        <w:tc>
          <w:tcPr>
            <w:tcW w:w="1696" w:type="dxa"/>
          </w:tcPr>
          <w:p w:rsidR="00D532CB" w:rsidRPr="00D532CB" w:rsidRDefault="00D532CB" w:rsidP="00D532CB">
            <w:pPr>
              <w:rPr>
                <w:b/>
              </w:rPr>
            </w:pPr>
            <w:r w:rsidRPr="00D532CB">
              <w:rPr>
                <w:b/>
              </w:rPr>
              <w:t>Zeitkontingent</w:t>
            </w:r>
          </w:p>
        </w:tc>
      </w:tr>
      <w:tr w:rsidR="00D532CB" w:rsidTr="00D532CB">
        <w:tc>
          <w:tcPr>
            <w:tcW w:w="7366" w:type="dxa"/>
          </w:tcPr>
          <w:p w:rsidR="00D532CB" w:rsidRDefault="00D532CB" w:rsidP="00D532CB"/>
        </w:tc>
        <w:tc>
          <w:tcPr>
            <w:tcW w:w="1696" w:type="dxa"/>
          </w:tcPr>
          <w:p w:rsidR="00D532CB" w:rsidRDefault="00D532CB" w:rsidP="00D532CB"/>
        </w:tc>
      </w:tr>
      <w:tr w:rsidR="00D532CB" w:rsidTr="00D532CB">
        <w:tc>
          <w:tcPr>
            <w:tcW w:w="7366" w:type="dxa"/>
          </w:tcPr>
          <w:p w:rsidR="00D532CB" w:rsidRDefault="00D532CB" w:rsidP="00D532CB">
            <w:r>
              <w:t>Erstellen der Diagramme</w:t>
            </w:r>
          </w:p>
        </w:tc>
        <w:tc>
          <w:tcPr>
            <w:tcW w:w="1696" w:type="dxa"/>
          </w:tcPr>
          <w:p w:rsidR="00D532CB" w:rsidRDefault="00D532CB" w:rsidP="00D532CB">
            <w:pPr>
              <w:jc w:val="center"/>
            </w:pPr>
            <w:r>
              <w:t>KW 17</w:t>
            </w:r>
          </w:p>
        </w:tc>
      </w:tr>
      <w:tr w:rsidR="00D532CB" w:rsidTr="00D532CB">
        <w:tc>
          <w:tcPr>
            <w:tcW w:w="7366" w:type="dxa"/>
          </w:tcPr>
          <w:p w:rsidR="00D532CB" w:rsidRDefault="00D532CB" w:rsidP="00D532CB"/>
        </w:tc>
        <w:tc>
          <w:tcPr>
            <w:tcW w:w="1696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c>
          <w:tcPr>
            <w:tcW w:w="7366" w:type="dxa"/>
          </w:tcPr>
          <w:p w:rsidR="00D532CB" w:rsidRDefault="00D532CB" w:rsidP="00D532CB">
            <w:r>
              <w:t>Erstellen des Pflichtenhefts</w:t>
            </w:r>
          </w:p>
        </w:tc>
        <w:tc>
          <w:tcPr>
            <w:tcW w:w="1696" w:type="dxa"/>
            <w:vMerge w:val="restart"/>
            <w:vAlign w:val="center"/>
          </w:tcPr>
          <w:p w:rsidR="00D532CB" w:rsidRDefault="00D532CB" w:rsidP="00D532CB">
            <w:pPr>
              <w:jc w:val="center"/>
            </w:pPr>
            <w:r>
              <w:t>KW 17</w:t>
            </w:r>
          </w:p>
        </w:tc>
      </w:tr>
      <w:tr w:rsidR="00D532CB" w:rsidTr="00D532CB">
        <w:tc>
          <w:tcPr>
            <w:tcW w:w="7366" w:type="dxa"/>
          </w:tcPr>
          <w:p w:rsidR="00D532CB" w:rsidRDefault="00D532CB" w:rsidP="00D532CB"/>
        </w:tc>
        <w:tc>
          <w:tcPr>
            <w:tcW w:w="1696" w:type="dxa"/>
            <w:vMerge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c>
          <w:tcPr>
            <w:tcW w:w="7366" w:type="dxa"/>
          </w:tcPr>
          <w:p w:rsidR="00D532CB" w:rsidRDefault="00D532CB" w:rsidP="00D532CB"/>
        </w:tc>
        <w:tc>
          <w:tcPr>
            <w:tcW w:w="1696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c>
          <w:tcPr>
            <w:tcW w:w="7366" w:type="dxa"/>
          </w:tcPr>
          <w:p w:rsidR="00D532CB" w:rsidRDefault="00D532CB" w:rsidP="00D532CB">
            <w:r>
              <w:t>Beginn Implementation der Datenbank</w:t>
            </w:r>
          </w:p>
        </w:tc>
        <w:tc>
          <w:tcPr>
            <w:tcW w:w="1696" w:type="dxa"/>
            <w:vMerge w:val="restart"/>
            <w:vAlign w:val="center"/>
          </w:tcPr>
          <w:p w:rsidR="00D532CB" w:rsidRDefault="00D532CB" w:rsidP="00D532CB">
            <w:pPr>
              <w:jc w:val="center"/>
            </w:pPr>
            <w:r>
              <w:t>KW 18-20</w:t>
            </w:r>
          </w:p>
        </w:tc>
      </w:tr>
      <w:tr w:rsidR="00D532CB" w:rsidTr="00D532CB">
        <w:tc>
          <w:tcPr>
            <w:tcW w:w="7366" w:type="dxa"/>
          </w:tcPr>
          <w:p w:rsidR="00D532CB" w:rsidRDefault="00D532CB" w:rsidP="00D532CB">
            <w:r>
              <w:t>Implementation des Webinterfaces</w:t>
            </w:r>
          </w:p>
        </w:tc>
        <w:tc>
          <w:tcPr>
            <w:tcW w:w="1696" w:type="dxa"/>
            <w:vMerge/>
            <w:vAlign w:val="center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c>
          <w:tcPr>
            <w:tcW w:w="7366" w:type="dxa"/>
          </w:tcPr>
          <w:p w:rsidR="00D532CB" w:rsidRDefault="00D532CB" w:rsidP="00D532CB"/>
        </w:tc>
        <w:tc>
          <w:tcPr>
            <w:tcW w:w="1696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c>
          <w:tcPr>
            <w:tcW w:w="7366" w:type="dxa"/>
          </w:tcPr>
          <w:p w:rsidR="00D532CB" w:rsidRDefault="00D532CB" w:rsidP="00D532CB">
            <w:r>
              <w:t>Implementation der Algorithmen und optimieren des Webinterfaces</w:t>
            </w:r>
          </w:p>
        </w:tc>
        <w:tc>
          <w:tcPr>
            <w:tcW w:w="1696" w:type="dxa"/>
          </w:tcPr>
          <w:p w:rsidR="00D532CB" w:rsidRDefault="00D532CB" w:rsidP="00D532CB">
            <w:pPr>
              <w:jc w:val="center"/>
            </w:pPr>
            <w:r>
              <w:t>KW 21</w:t>
            </w:r>
          </w:p>
        </w:tc>
      </w:tr>
      <w:tr w:rsidR="00D532CB" w:rsidTr="00D532CB">
        <w:tc>
          <w:tcPr>
            <w:tcW w:w="7366" w:type="dxa"/>
          </w:tcPr>
          <w:p w:rsidR="00D532CB" w:rsidRDefault="00D532CB" w:rsidP="00D532CB"/>
        </w:tc>
        <w:tc>
          <w:tcPr>
            <w:tcW w:w="1696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c>
          <w:tcPr>
            <w:tcW w:w="7366" w:type="dxa"/>
          </w:tcPr>
          <w:p w:rsidR="00D532CB" w:rsidRDefault="00D532CB" w:rsidP="00D532CB">
            <w:r>
              <w:t>Optimieren des Webinterfaces und der Abläufe</w:t>
            </w:r>
          </w:p>
        </w:tc>
        <w:tc>
          <w:tcPr>
            <w:tcW w:w="1696" w:type="dxa"/>
          </w:tcPr>
          <w:p w:rsidR="00D532CB" w:rsidRDefault="00D532CB" w:rsidP="00D532CB">
            <w:pPr>
              <w:jc w:val="center"/>
            </w:pPr>
            <w:r>
              <w:t>KW 25</w:t>
            </w:r>
          </w:p>
        </w:tc>
      </w:tr>
      <w:tr w:rsidR="00D532CB" w:rsidTr="00D532CB">
        <w:tc>
          <w:tcPr>
            <w:tcW w:w="7366" w:type="dxa"/>
          </w:tcPr>
          <w:p w:rsidR="00D532CB" w:rsidRDefault="00D532CB" w:rsidP="00D532CB"/>
        </w:tc>
        <w:tc>
          <w:tcPr>
            <w:tcW w:w="1696" w:type="dxa"/>
          </w:tcPr>
          <w:p w:rsidR="00D532CB" w:rsidRDefault="00D532CB" w:rsidP="00D532CB">
            <w:pPr>
              <w:jc w:val="center"/>
            </w:pPr>
          </w:p>
        </w:tc>
      </w:tr>
      <w:tr w:rsidR="00D532CB" w:rsidTr="00D532CB">
        <w:tc>
          <w:tcPr>
            <w:tcW w:w="7366" w:type="dxa"/>
          </w:tcPr>
          <w:p w:rsidR="00D532CB" w:rsidRDefault="00D532CB" w:rsidP="00D532CB">
            <w:r>
              <w:t>Vorstellen des Projekts</w:t>
            </w:r>
          </w:p>
        </w:tc>
        <w:tc>
          <w:tcPr>
            <w:tcW w:w="1696" w:type="dxa"/>
          </w:tcPr>
          <w:p w:rsidR="00D532CB" w:rsidRDefault="00D532CB" w:rsidP="00D532CB">
            <w:pPr>
              <w:jc w:val="center"/>
            </w:pPr>
            <w:r>
              <w:t>KW 30</w:t>
            </w:r>
          </w:p>
        </w:tc>
      </w:tr>
    </w:tbl>
    <w:p w:rsidR="00D532CB" w:rsidRDefault="00D532CB" w:rsidP="00D532CB"/>
    <w:p w:rsidR="00D532CB" w:rsidRDefault="00D532CB" w:rsidP="00D532CB"/>
    <w:p w:rsidR="00D532CB" w:rsidRDefault="00D532CB" w:rsidP="00D532CB">
      <w:pPr>
        <w:pStyle w:val="berschrift1"/>
      </w:pPr>
      <w:r>
        <w:t>Zielbestimmungen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135"/>
        <w:gridCol w:w="5941"/>
        <w:gridCol w:w="986"/>
      </w:tblGrid>
      <w:tr w:rsidR="00D532CB" w:rsidTr="00D532CB">
        <w:tc>
          <w:tcPr>
            <w:tcW w:w="8075" w:type="dxa"/>
            <w:gridSpan w:val="2"/>
            <w:vAlign w:val="center"/>
          </w:tcPr>
          <w:p w:rsidR="00D532CB" w:rsidRDefault="00D532CB" w:rsidP="00D532CB">
            <w:pPr>
              <w:jc w:val="center"/>
            </w:pPr>
            <w:r>
              <w:t>Kriterien</w:t>
            </w:r>
          </w:p>
        </w:tc>
        <w:tc>
          <w:tcPr>
            <w:tcW w:w="987" w:type="dxa"/>
            <w:vAlign w:val="center"/>
          </w:tcPr>
          <w:p w:rsidR="00D532CB" w:rsidRDefault="00D532CB" w:rsidP="00D532CB">
            <w:pPr>
              <w:jc w:val="center"/>
            </w:pPr>
            <w:proofErr w:type="spellStart"/>
            <w:r w:rsidRPr="00084F01">
              <w:t>Done</w:t>
            </w:r>
            <w:proofErr w:type="spellEnd"/>
            <w:r w:rsidRPr="00084F01">
              <w:t>?</w:t>
            </w:r>
          </w:p>
        </w:tc>
      </w:tr>
      <w:tr w:rsidR="00D532CB" w:rsidTr="00D532CB">
        <w:tc>
          <w:tcPr>
            <w:tcW w:w="2122" w:type="dxa"/>
          </w:tcPr>
          <w:p w:rsidR="00D532CB" w:rsidRDefault="00D532CB" w:rsidP="00D532CB">
            <w:r>
              <w:t>Musskriterien</w:t>
            </w:r>
          </w:p>
        </w:tc>
        <w:tc>
          <w:tcPr>
            <w:tcW w:w="5953" w:type="dxa"/>
          </w:tcPr>
          <w:p w:rsidR="00D532CB" w:rsidRDefault="00497206" w:rsidP="00D532CB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>
              <w:t>Erstellen</w:t>
            </w:r>
            <w:r w:rsidR="00D532CB">
              <w:t xml:space="preserve"> eines Ausbildungsberichts</w:t>
            </w:r>
          </w:p>
          <w:p w:rsidR="00D532CB" w:rsidRDefault="00D532CB" w:rsidP="00D532CB">
            <w:pPr>
              <w:pStyle w:val="Listenabsatz"/>
              <w:numPr>
                <w:ilvl w:val="1"/>
                <w:numId w:val="1"/>
              </w:numPr>
              <w:spacing w:line="240" w:lineRule="auto"/>
            </w:pPr>
            <w:r>
              <w:t>Eingabe eigener Daten</w:t>
            </w:r>
          </w:p>
          <w:p w:rsidR="00D532CB" w:rsidRDefault="00D532CB" w:rsidP="00D532CB">
            <w:pPr>
              <w:pStyle w:val="Listenabsatz"/>
              <w:numPr>
                <w:ilvl w:val="1"/>
                <w:numId w:val="1"/>
              </w:numPr>
              <w:spacing w:line="240" w:lineRule="auto"/>
            </w:pPr>
            <w:r>
              <w:t>Betr. Tätigkeit</w:t>
            </w:r>
          </w:p>
          <w:p w:rsidR="00D532CB" w:rsidRDefault="00D532CB" w:rsidP="00D532CB">
            <w:pPr>
              <w:pStyle w:val="Listenabsatz"/>
              <w:numPr>
                <w:ilvl w:val="1"/>
                <w:numId w:val="1"/>
              </w:numPr>
              <w:spacing w:line="240" w:lineRule="auto"/>
            </w:pPr>
            <w:r>
              <w:t>Schulungen</w:t>
            </w:r>
          </w:p>
          <w:p w:rsidR="00D532CB" w:rsidRDefault="00D532CB" w:rsidP="00D532CB">
            <w:pPr>
              <w:pStyle w:val="Listenabsatz"/>
              <w:numPr>
                <w:ilvl w:val="1"/>
                <w:numId w:val="1"/>
              </w:numPr>
              <w:spacing w:line="240" w:lineRule="auto"/>
            </w:pPr>
            <w:r>
              <w:t>Berufsschule</w:t>
            </w:r>
          </w:p>
          <w:p w:rsidR="00D532CB" w:rsidRDefault="00D532CB" w:rsidP="00D532CB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>
              <w:t>Verwaltung von Berichten</w:t>
            </w:r>
          </w:p>
          <w:p w:rsidR="00D532CB" w:rsidRDefault="00497206" w:rsidP="00D532CB">
            <w:pPr>
              <w:pStyle w:val="Listenabsatz"/>
              <w:numPr>
                <w:ilvl w:val="1"/>
                <w:numId w:val="1"/>
              </w:numPr>
              <w:spacing w:line="240" w:lineRule="auto"/>
            </w:pPr>
            <w:r>
              <w:t>Löschen</w:t>
            </w:r>
          </w:p>
          <w:p w:rsidR="00497206" w:rsidRDefault="00497206" w:rsidP="00D532CB">
            <w:pPr>
              <w:pStyle w:val="Listenabsatz"/>
              <w:numPr>
                <w:ilvl w:val="1"/>
                <w:numId w:val="1"/>
              </w:numPr>
              <w:spacing w:line="240" w:lineRule="auto"/>
            </w:pPr>
            <w:r>
              <w:t>Erstellen</w:t>
            </w:r>
          </w:p>
          <w:p w:rsidR="00497206" w:rsidRDefault="00497206" w:rsidP="00D532CB">
            <w:pPr>
              <w:pStyle w:val="Listenabsatz"/>
              <w:numPr>
                <w:ilvl w:val="1"/>
                <w:numId w:val="1"/>
              </w:numPr>
              <w:spacing w:line="240" w:lineRule="auto"/>
            </w:pPr>
            <w:r>
              <w:t>Ändern</w:t>
            </w:r>
          </w:p>
          <w:p w:rsidR="00497206" w:rsidRDefault="00497206" w:rsidP="00497206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>
              <w:t>Generieren von Berichten</w:t>
            </w:r>
          </w:p>
          <w:p w:rsidR="00D532CB" w:rsidRDefault="00497206" w:rsidP="00D532CB">
            <w:pPr>
              <w:pStyle w:val="Listenabsatz"/>
              <w:numPr>
                <w:ilvl w:val="1"/>
                <w:numId w:val="1"/>
              </w:numPr>
              <w:spacing w:line="240" w:lineRule="auto"/>
            </w:pPr>
            <w:r>
              <w:t>Textbausteine</w:t>
            </w:r>
          </w:p>
        </w:tc>
        <w:tc>
          <w:tcPr>
            <w:tcW w:w="987" w:type="dxa"/>
          </w:tcPr>
          <w:p w:rsidR="00D532CB" w:rsidRDefault="00D532CB" w:rsidP="00D532CB"/>
        </w:tc>
      </w:tr>
      <w:tr w:rsidR="00D532CB" w:rsidTr="00D532CB">
        <w:tc>
          <w:tcPr>
            <w:tcW w:w="2122" w:type="dxa"/>
          </w:tcPr>
          <w:p w:rsidR="00D532CB" w:rsidRDefault="00D532CB" w:rsidP="00D532CB">
            <w:r>
              <w:t>Wunschkriterien</w:t>
            </w:r>
          </w:p>
        </w:tc>
        <w:tc>
          <w:tcPr>
            <w:tcW w:w="5953" w:type="dxa"/>
          </w:tcPr>
          <w:p w:rsidR="00D532CB" w:rsidRDefault="00497206" w:rsidP="00D532CB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>
              <w:t>Rechtsschreibprüfung</w:t>
            </w:r>
          </w:p>
          <w:p w:rsidR="00497206" w:rsidRDefault="00497206" w:rsidP="00497206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>
              <w:t>Kalenderübersicht</w:t>
            </w:r>
          </w:p>
          <w:p w:rsidR="00497206" w:rsidRDefault="00497206" w:rsidP="00497206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>
              <w:t>Userverwaltung (bei Anwendungsentwicklern)</w:t>
            </w:r>
          </w:p>
        </w:tc>
        <w:tc>
          <w:tcPr>
            <w:tcW w:w="987" w:type="dxa"/>
          </w:tcPr>
          <w:p w:rsidR="00D532CB" w:rsidRDefault="00D532CB" w:rsidP="00D532CB"/>
        </w:tc>
      </w:tr>
      <w:tr w:rsidR="00D532CB" w:rsidTr="00D532CB">
        <w:tc>
          <w:tcPr>
            <w:tcW w:w="2122" w:type="dxa"/>
          </w:tcPr>
          <w:p w:rsidR="00D532CB" w:rsidRDefault="00D532CB" w:rsidP="00D532CB">
            <w:r>
              <w:t>Abgrenzungskriterien</w:t>
            </w:r>
          </w:p>
        </w:tc>
        <w:tc>
          <w:tcPr>
            <w:tcW w:w="5953" w:type="dxa"/>
          </w:tcPr>
          <w:p w:rsidR="00D532CB" w:rsidRDefault="00D532CB" w:rsidP="00D532CB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987" w:type="dxa"/>
          </w:tcPr>
          <w:p w:rsidR="00D532CB" w:rsidRDefault="00D532CB" w:rsidP="00D532CB"/>
        </w:tc>
      </w:tr>
    </w:tbl>
    <w:p w:rsidR="00497206" w:rsidRDefault="00497206" w:rsidP="00D532CB"/>
    <w:p w:rsidR="00497206" w:rsidRDefault="00497206" w:rsidP="00497206">
      <w:r>
        <w:br w:type="page"/>
      </w:r>
    </w:p>
    <w:p w:rsidR="00D532CB" w:rsidRDefault="00497206" w:rsidP="00497206">
      <w:pPr>
        <w:pStyle w:val="berschrift1"/>
      </w:pPr>
      <w:r>
        <w:lastRenderedPageBreak/>
        <w:t>Ausgangssituation</w:t>
      </w:r>
    </w:p>
    <w:p w:rsidR="00497206" w:rsidRDefault="00497206" w:rsidP="00497206"/>
    <w:p w:rsidR="00497206" w:rsidRPr="00497206" w:rsidRDefault="00497206" w:rsidP="00497206">
      <w:pPr>
        <w:pStyle w:val="berschrift2"/>
      </w:pPr>
      <w:r>
        <w:t>Ist-Zustand</w:t>
      </w:r>
    </w:p>
    <w:p w:rsidR="00497206" w:rsidRDefault="00497206" w:rsidP="00497206">
      <w:r>
        <w:t>Aktuell werden Berichte per Hand verfasst und abgeheftet. Dies entspricht nicht mehr den aktuellen Anforderungen.</w:t>
      </w:r>
    </w:p>
    <w:p w:rsidR="00497206" w:rsidRDefault="00497206" w:rsidP="00497206"/>
    <w:p w:rsidR="00497206" w:rsidRDefault="00497206" w:rsidP="00497206">
      <w:pPr>
        <w:pStyle w:val="berschrift2"/>
      </w:pPr>
      <w:r>
        <w:t>Soll-Zustand</w:t>
      </w:r>
    </w:p>
    <w:p w:rsidR="00497206" w:rsidRDefault="00497206" w:rsidP="00497206">
      <w:r>
        <w:t>Berichte sollen digital erstellt (mit Textbausteinen)oder verfasst (klassische Art) werden können.</w:t>
      </w:r>
    </w:p>
    <w:p w:rsidR="00497206" w:rsidRDefault="00497206" w:rsidP="00497206"/>
    <w:p w:rsidR="00497206" w:rsidRDefault="00497206" w:rsidP="00497206">
      <w:pPr>
        <w:pStyle w:val="berschrift1"/>
      </w:pPr>
      <w:r>
        <w:t>Benötigte Funktionen</w:t>
      </w:r>
    </w:p>
    <w:p w:rsidR="00497206" w:rsidRDefault="00497206" w:rsidP="00497206"/>
    <w:p w:rsidR="00497206" w:rsidRDefault="00497206" w:rsidP="00497206">
      <w:pPr>
        <w:pStyle w:val="berschrift2"/>
      </w:pPr>
      <w:r>
        <w:t>Komponenten</w:t>
      </w:r>
    </w:p>
    <w:p w:rsidR="00497206" w:rsidRDefault="00497206" w:rsidP="00497206">
      <w:pPr>
        <w:pStyle w:val="Listenabsatz"/>
        <w:numPr>
          <w:ilvl w:val="0"/>
          <w:numId w:val="1"/>
        </w:numPr>
      </w:pPr>
      <w:r>
        <w:t>Webinterface</w:t>
      </w:r>
    </w:p>
    <w:p w:rsidR="00497206" w:rsidRDefault="00497206" w:rsidP="00497206">
      <w:pPr>
        <w:pStyle w:val="Listenabsatz"/>
        <w:numPr>
          <w:ilvl w:val="1"/>
          <w:numId w:val="1"/>
        </w:numPr>
      </w:pPr>
      <w:r>
        <w:t>Bericht anlegen</w:t>
      </w:r>
    </w:p>
    <w:p w:rsidR="00497206" w:rsidRDefault="00497206" w:rsidP="00497206">
      <w:pPr>
        <w:pStyle w:val="Listenabsatz"/>
        <w:numPr>
          <w:ilvl w:val="2"/>
          <w:numId w:val="1"/>
        </w:numPr>
      </w:pPr>
      <w:r>
        <w:t>Manuell Schreiben</w:t>
      </w:r>
    </w:p>
    <w:p w:rsidR="00497206" w:rsidRDefault="00497206" w:rsidP="00497206">
      <w:pPr>
        <w:pStyle w:val="Listenabsatz"/>
        <w:numPr>
          <w:ilvl w:val="2"/>
          <w:numId w:val="1"/>
        </w:numPr>
      </w:pPr>
      <w:r>
        <w:t>Textbausteine</w:t>
      </w:r>
    </w:p>
    <w:p w:rsidR="00497206" w:rsidRDefault="00497206" w:rsidP="00497206">
      <w:pPr>
        <w:pStyle w:val="Listenabsatz"/>
        <w:numPr>
          <w:ilvl w:val="1"/>
          <w:numId w:val="1"/>
        </w:numPr>
      </w:pPr>
      <w:r>
        <w:t>Bericht verwalten</w:t>
      </w:r>
    </w:p>
    <w:p w:rsidR="00497206" w:rsidRDefault="00497206" w:rsidP="00497206">
      <w:pPr>
        <w:pStyle w:val="Listenabsatz"/>
        <w:numPr>
          <w:ilvl w:val="2"/>
          <w:numId w:val="1"/>
        </w:numPr>
      </w:pPr>
      <w:r>
        <w:t>Löschen</w:t>
      </w:r>
    </w:p>
    <w:p w:rsidR="00497206" w:rsidRDefault="00497206" w:rsidP="00497206">
      <w:pPr>
        <w:pStyle w:val="Listenabsatz"/>
        <w:numPr>
          <w:ilvl w:val="2"/>
          <w:numId w:val="1"/>
        </w:numPr>
      </w:pPr>
      <w:r>
        <w:t>Ändern</w:t>
      </w:r>
    </w:p>
    <w:p w:rsidR="00497206" w:rsidRDefault="00497206" w:rsidP="00497206">
      <w:pPr>
        <w:pStyle w:val="Listenabsatz"/>
        <w:numPr>
          <w:ilvl w:val="1"/>
          <w:numId w:val="1"/>
        </w:numPr>
      </w:pPr>
      <w:r>
        <w:t>Kalenderübersicht</w:t>
      </w:r>
    </w:p>
    <w:p w:rsidR="00497206" w:rsidRDefault="00497206" w:rsidP="00497206">
      <w:pPr>
        <w:pStyle w:val="Listenabsatz"/>
        <w:numPr>
          <w:ilvl w:val="0"/>
          <w:numId w:val="1"/>
        </w:numPr>
      </w:pPr>
      <w:r>
        <w:t>Datenbank</w:t>
      </w:r>
    </w:p>
    <w:p w:rsidR="00497206" w:rsidRDefault="00497206" w:rsidP="00497206">
      <w:pPr>
        <w:pStyle w:val="Listenabsatz"/>
        <w:numPr>
          <w:ilvl w:val="1"/>
          <w:numId w:val="1"/>
        </w:numPr>
      </w:pPr>
      <w:r>
        <w:t>Berichtsverwaltung</w:t>
      </w:r>
    </w:p>
    <w:p w:rsidR="00497206" w:rsidRDefault="00497206" w:rsidP="00497206">
      <w:pPr>
        <w:pStyle w:val="Listenabsatz"/>
        <w:numPr>
          <w:ilvl w:val="0"/>
          <w:numId w:val="1"/>
        </w:numPr>
      </w:pPr>
      <w:r>
        <w:t>Userverwaltung (Bei Anwendungsentwicklern)</w:t>
      </w:r>
    </w:p>
    <w:p w:rsidR="00497206" w:rsidRDefault="00497206" w:rsidP="00497206">
      <w:pPr>
        <w:pStyle w:val="berschrift1"/>
      </w:pPr>
      <w:r>
        <w:t>Gegebenheiten</w:t>
      </w:r>
    </w:p>
    <w:p w:rsidR="00497206" w:rsidRDefault="00497206" w:rsidP="00497206"/>
    <w:p w:rsidR="00497206" w:rsidRDefault="00497206" w:rsidP="00497206">
      <w:pPr>
        <w:pStyle w:val="berschrift2"/>
      </w:pPr>
      <w:r>
        <w:t>Umfeld</w:t>
      </w:r>
    </w:p>
    <w:p w:rsidR="00497206" w:rsidRDefault="00497206" w:rsidP="00497206">
      <w:pPr>
        <w:pStyle w:val="Listenabsatz"/>
        <w:numPr>
          <w:ilvl w:val="0"/>
          <w:numId w:val="2"/>
        </w:numPr>
      </w:pPr>
      <w:r>
        <w:t>Browser (Win10 64 Bit)</w:t>
      </w:r>
    </w:p>
    <w:p w:rsidR="00497206" w:rsidRDefault="00497206" w:rsidP="00497206">
      <w:pPr>
        <w:pStyle w:val="Listenabsatz"/>
        <w:numPr>
          <w:ilvl w:val="0"/>
          <w:numId w:val="2"/>
        </w:numPr>
      </w:pPr>
      <w:r>
        <w:t>HTML</w:t>
      </w:r>
    </w:p>
    <w:p w:rsidR="00497206" w:rsidRDefault="00497206" w:rsidP="00497206">
      <w:pPr>
        <w:pStyle w:val="Listenabsatz"/>
        <w:numPr>
          <w:ilvl w:val="0"/>
          <w:numId w:val="2"/>
        </w:numPr>
      </w:pPr>
      <w:r>
        <w:t>PHP</w:t>
      </w:r>
    </w:p>
    <w:p w:rsidR="00497206" w:rsidRDefault="00497206" w:rsidP="00497206">
      <w:pPr>
        <w:pStyle w:val="Listenabsatz"/>
        <w:numPr>
          <w:ilvl w:val="0"/>
          <w:numId w:val="2"/>
        </w:numPr>
      </w:pPr>
      <w:r>
        <w:t>SQL Datenbank</w:t>
      </w:r>
    </w:p>
    <w:p w:rsidR="00497206" w:rsidRPr="00497206" w:rsidRDefault="00497206" w:rsidP="00497206">
      <w:pPr>
        <w:pStyle w:val="Listenabsatz"/>
        <w:numPr>
          <w:ilvl w:val="0"/>
          <w:numId w:val="2"/>
        </w:numPr>
      </w:pPr>
      <w:r>
        <w:t>Apache Webserver</w:t>
      </w:r>
    </w:p>
    <w:sectPr w:rsidR="00497206" w:rsidRPr="00497206" w:rsidSect="009D35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FE6"/>
    <w:multiLevelType w:val="hybridMultilevel"/>
    <w:tmpl w:val="62D026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733B9E"/>
    <w:multiLevelType w:val="hybridMultilevel"/>
    <w:tmpl w:val="C6E845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F5"/>
    <w:rsid w:val="00004881"/>
    <w:rsid w:val="00497206"/>
    <w:rsid w:val="009D3567"/>
    <w:rsid w:val="00D532CB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15E9"/>
  <w15:chartTrackingRefBased/>
  <w15:docId w15:val="{A058B083-1EDF-4881-B625-55C29D37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32CB"/>
    <w:pPr>
      <w:spacing w:line="256" w:lineRule="auto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32C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7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D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33F5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D532CB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532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D532CB"/>
    <w:pPr>
      <w:spacing w:line="259" w:lineRule="auto"/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972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71458B43B72E42A14BF6A39B4ACE96" ma:contentTypeVersion="9" ma:contentTypeDescription="Ein neues Dokument erstellen." ma:contentTypeScope="" ma:versionID="f3dfeb4d00e5c43ca5f0ed34d70e1ba4">
  <xsd:schema xmlns:xsd="http://www.w3.org/2001/XMLSchema" xmlns:xs="http://www.w3.org/2001/XMLSchema" xmlns:p="http://schemas.microsoft.com/office/2006/metadata/properties" xmlns:ns2="c9779346-4e4c-4e90-9a59-52a1e2b54985" targetNamespace="http://schemas.microsoft.com/office/2006/metadata/properties" ma:root="true" ma:fieldsID="29a3c0f6b1d5a77c72fc6b95f33bbe3e" ns2:_="">
    <xsd:import namespace="c9779346-4e4c-4e90-9a59-52a1e2b549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79346-4e4c-4e90-9a59-52a1e2b54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C08E45-4756-41DC-84B9-F7E753268584}"/>
</file>

<file path=customXml/itemProps2.xml><?xml version="1.0" encoding="utf-8"?>
<ds:datastoreItem xmlns:ds="http://schemas.openxmlformats.org/officeDocument/2006/customXml" ds:itemID="{F63B7506-1081-4098-BC7A-78C3281256A2}"/>
</file>

<file path=customXml/itemProps3.xml><?xml version="1.0" encoding="utf-8"?>
<ds:datastoreItem xmlns:ds="http://schemas.openxmlformats.org/officeDocument/2006/customXml" ds:itemID="{4B11A2D6-F572-4FF9-9B39-150DA736E9AA}"/>
</file>

<file path=docProps/app.xml><?xml version="1.0" encoding="utf-8"?>
<Properties xmlns="http://schemas.openxmlformats.org/officeDocument/2006/extended-properties" xmlns:vt="http://schemas.openxmlformats.org/officeDocument/2006/docPropsVTypes">
  <Template>A722AA73.dotm</Template>
  <TotalTime>0</TotalTime>
  <Pages>4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Rogalsky</dc:creator>
  <cp:keywords/>
  <dc:description/>
  <cp:lastModifiedBy>Noel Rogalsky</cp:lastModifiedBy>
  <cp:revision>2</cp:revision>
  <dcterms:created xsi:type="dcterms:W3CDTF">2021-04-22T09:54:00Z</dcterms:created>
  <dcterms:modified xsi:type="dcterms:W3CDTF">2021-04-22T10:16:00Z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0x010100FC71458B43B72E42A14BF6A39B4ACE96</vt:lpwstr>
  </property>
</Properties>
</file>